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658"/>
      </w:tblGrid>
      <w:tr w:rsidR="00101A80" w14:paraId="00C3B490" w14:textId="77777777" w:rsidTr="003F3A81">
        <w:tc>
          <w:tcPr>
            <w:tcW w:w="918" w:type="dxa"/>
            <w:vAlign w:val="center"/>
          </w:tcPr>
          <w:p w14:paraId="0010DE24" w14:textId="77777777" w:rsidR="00101A80" w:rsidRDefault="00101A80" w:rsidP="003F3A81">
            <w:pPr>
              <w:jc w:val="center"/>
            </w:pPr>
            <w:r>
              <w:rPr>
                <w:noProof/>
              </w:rPr>
              <w:drawing>
                <wp:inline distT="0" distB="0" distL="0" distR="0" wp14:anchorId="081145CD" wp14:editId="19AF8F89">
                  <wp:extent cx="385987" cy="448491"/>
                  <wp:effectExtent l="0" t="0" r="0" b="8890"/>
                  <wp:docPr id="1" name="Picture 1" descr="Macintosh HD:Users:nate:Desktop:WIT-sh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te:Desktop:WIT-shiel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275" cy="448825"/>
                          </a:xfrm>
                          <a:prstGeom prst="rect">
                            <a:avLst/>
                          </a:prstGeom>
                          <a:noFill/>
                          <a:ln>
                            <a:noFill/>
                          </a:ln>
                        </pic:spPr>
                      </pic:pic>
                    </a:graphicData>
                  </a:graphic>
                </wp:inline>
              </w:drawing>
            </w:r>
          </w:p>
        </w:tc>
        <w:tc>
          <w:tcPr>
            <w:tcW w:w="8658" w:type="dxa"/>
          </w:tcPr>
          <w:p w14:paraId="2226C753" w14:textId="77777777" w:rsidR="00101A80" w:rsidRPr="00CF263B" w:rsidRDefault="00101A80" w:rsidP="008B2670">
            <w:pPr>
              <w:spacing w:after="0"/>
              <w:rPr>
                <w:b/>
                <w:sz w:val="22"/>
                <w:szCs w:val="22"/>
              </w:rPr>
            </w:pPr>
            <w:r w:rsidRPr="00CF263B">
              <w:rPr>
                <w:b/>
                <w:sz w:val="22"/>
                <w:szCs w:val="22"/>
              </w:rPr>
              <w:t>Wentworth Institute of Technology</w:t>
            </w:r>
          </w:p>
          <w:p w14:paraId="44B97021" w14:textId="77777777" w:rsidR="00101A80" w:rsidRDefault="00035677" w:rsidP="008B2670">
            <w:pPr>
              <w:spacing w:after="0"/>
            </w:pPr>
            <w:r>
              <w:fldChar w:fldCharType="begin"/>
            </w:r>
            <w:r>
              <w:instrText xml:space="preserve"> DOCPROPERTY "ClassNumber" \* MERGEFORMAT </w:instrText>
            </w:r>
            <w:r>
              <w:fldChar w:fldCharType="separate"/>
            </w:r>
            <w:r w:rsidR="00434F99">
              <w:t>COMP1000</w:t>
            </w:r>
            <w:r>
              <w:fldChar w:fldCharType="end"/>
            </w:r>
            <w:r w:rsidR="00965EC1">
              <w:t xml:space="preserve"> </w:t>
            </w:r>
            <w:r w:rsidR="00101A80">
              <w:t xml:space="preserve">– </w:t>
            </w:r>
            <w:r>
              <w:fldChar w:fldCharType="begin"/>
            </w:r>
            <w:r>
              <w:instrText xml:space="preserve"> DOCPROPERTY "ClassName"  \* MERGEFORMAT </w:instrText>
            </w:r>
            <w:r>
              <w:fldChar w:fldCharType="separate"/>
            </w:r>
            <w:r w:rsidR="00434F99">
              <w:t>Computer Science I</w:t>
            </w:r>
            <w:r>
              <w:fldChar w:fldCharType="end"/>
            </w:r>
          </w:p>
          <w:p w14:paraId="190F7337" w14:textId="77777777" w:rsidR="00101A80" w:rsidRDefault="00035677" w:rsidP="008B2670">
            <w:pPr>
              <w:spacing w:after="0"/>
            </w:pPr>
            <w:r>
              <w:fldChar w:fldCharType="begin"/>
            </w:r>
            <w:r>
              <w:instrText xml:space="preserve"> DOCPROPERTY "Semester"  \* MERGEFORMAT </w:instrText>
            </w:r>
            <w:r>
              <w:fldChar w:fldCharType="separate"/>
            </w:r>
            <w:r w:rsidR="00434F99">
              <w:t>Fall 2017</w:t>
            </w:r>
            <w:r>
              <w:fldChar w:fldCharType="end"/>
            </w:r>
            <w:r w:rsidR="00101A80">
              <w:t xml:space="preserve">, </w:t>
            </w:r>
            <w:r>
              <w:fldChar w:fldCharType="begin"/>
            </w:r>
            <w:r>
              <w:instrText xml:space="preserve"> DOCPROPERTY "Professor"  \* MERGEFORMAT </w:instrText>
            </w:r>
            <w:r>
              <w:fldChar w:fldCharType="separate"/>
            </w:r>
            <w:r w:rsidR="00434F99">
              <w:t>Derbinsky</w:t>
            </w:r>
            <w:r>
              <w:fldChar w:fldCharType="end"/>
            </w:r>
          </w:p>
        </w:tc>
      </w:tr>
    </w:tbl>
    <w:p w14:paraId="6EF2B8E6" w14:textId="77777777" w:rsidR="00101A80" w:rsidRDefault="00101A80" w:rsidP="00CF263B">
      <w:pPr>
        <w:pBdr>
          <w:bottom w:val="single" w:sz="6" w:space="1" w:color="auto"/>
        </w:pBdr>
        <w:spacing w:after="0"/>
      </w:pPr>
    </w:p>
    <w:p w14:paraId="70AC3F6C" w14:textId="77777777" w:rsidR="00101A80" w:rsidRDefault="00035677" w:rsidP="00CF263B">
      <w:pPr>
        <w:pStyle w:val="Title"/>
        <w:spacing w:before="360" w:after="360"/>
      </w:pPr>
      <w:r>
        <w:fldChar w:fldCharType="begin"/>
      </w:r>
      <w:r>
        <w:instrText xml:space="preserve"> DOCPROPERTY "Assignment"  \* MERGEFORMAT </w:instrText>
      </w:r>
      <w:r>
        <w:fldChar w:fldCharType="separate"/>
      </w:r>
      <w:r w:rsidR="00434F99">
        <w:t>Programming Assignment 7</w:t>
      </w:r>
      <w:r>
        <w:fldChar w:fldCharType="end"/>
      </w:r>
    </w:p>
    <w:p w14:paraId="1B09FEF5" w14:textId="63DA75BB" w:rsidR="00D11A90" w:rsidRDefault="00D11A90" w:rsidP="00D11A90">
      <w:r>
        <w:t xml:space="preserve">In this assignment you are to write </w:t>
      </w:r>
      <w:r w:rsidR="00A15054">
        <w:t>a program to solve the following problem</w:t>
      </w:r>
      <w:r w:rsidR="00DB1EC2">
        <w:t>s</w:t>
      </w:r>
      <w:r>
        <w:t>. As with all assignments, remember the following submission steps:</w:t>
      </w:r>
    </w:p>
    <w:p w14:paraId="6986C60F" w14:textId="77777777" w:rsidR="00D11A90" w:rsidRDefault="00D11A90" w:rsidP="00D11A90">
      <w:pPr>
        <w:pStyle w:val="ListParagraph"/>
        <w:numPr>
          <w:ilvl w:val="0"/>
          <w:numId w:val="21"/>
        </w:numPr>
      </w:pPr>
      <w:r>
        <w:t>Make sure your code passes at least all the provided JUnit tests</w:t>
      </w:r>
    </w:p>
    <w:p w14:paraId="72690B1B" w14:textId="77777777" w:rsidR="00D11A90" w:rsidRDefault="00D11A90" w:rsidP="00D11A90">
      <w:pPr>
        <w:pStyle w:val="ListParagraph"/>
        <w:numPr>
          <w:ilvl w:val="0"/>
          <w:numId w:val="21"/>
        </w:numPr>
      </w:pPr>
      <w:r>
        <w:t>Create and test Javadoc code documentation</w:t>
      </w:r>
    </w:p>
    <w:p w14:paraId="42DC0CF6" w14:textId="77777777" w:rsidR="00D11A90" w:rsidRDefault="00D11A90" w:rsidP="00D11A90">
      <w:pPr>
        <w:pStyle w:val="ListParagraph"/>
        <w:numPr>
          <w:ilvl w:val="0"/>
          <w:numId w:val="21"/>
        </w:numPr>
      </w:pPr>
      <w:r>
        <w:t>Save, commit, and push all code changes</w:t>
      </w:r>
    </w:p>
    <w:p w14:paraId="0EEA007A" w14:textId="77777777" w:rsidR="00D11A90" w:rsidRDefault="00D11A90" w:rsidP="00D11A90">
      <w:pPr>
        <w:pStyle w:val="ListParagraph"/>
        <w:numPr>
          <w:ilvl w:val="0"/>
          <w:numId w:val="21"/>
        </w:numPr>
      </w:pPr>
      <w:r>
        <w:t>Confirm the latest code is visible via the “Files” section of your repository website</w:t>
      </w:r>
    </w:p>
    <w:p w14:paraId="42210A42" w14:textId="77777777" w:rsidR="00D11A90" w:rsidRDefault="00D11A90" w:rsidP="00D11A90">
      <w:pPr>
        <w:pStyle w:val="ListParagraph"/>
        <w:numPr>
          <w:ilvl w:val="0"/>
          <w:numId w:val="21"/>
        </w:numPr>
      </w:pPr>
      <w:r>
        <w:t>Confirm that the repository is private, and that the instructor has Developer access</w:t>
      </w:r>
    </w:p>
    <w:p w14:paraId="089359D3" w14:textId="3F8DB63A" w:rsidR="006A060F" w:rsidRDefault="006A060F" w:rsidP="006A060F">
      <w:r>
        <w:t xml:space="preserve">Not that for </w:t>
      </w:r>
      <w:r w:rsidR="00DB1EC2">
        <w:t>these</w:t>
      </w:r>
      <w:r>
        <w:t xml:space="preserve"> problem</w:t>
      </w:r>
      <w:r w:rsidR="00DB1EC2">
        <w:t>s</w:t>
      </w:r>
      <w:r>
        <w:t>, some JUnit tests that will be used for grading have not been provided as a part of the starter code. It is your responsibility to thoroughly test your code.</w:t>
      </w:r>
    </w:p>
    <w:p w14:paraId="17E9B0F2" w14:textId="09089F1E" w:rsidR="00D11A90" w:rsidRDefault="00D11A90" w:rsidP="00132416">
      <w:pPr>
        <w:pStyle w:val="Heading1"/>
      </w:pPr>
      <w:r>
        <w:t>Problem a (</w:t>
      </w:r>
      <w:r w:rsidR="00453020">
        <w:rPr>
          <w:rFonts w:ascii="Consolas" w:hAnsi="Consolas"/>
        </w:rPr>
        <w:t>PA7</w:t>
      </w:r>
      <w:r w:rsidRPr="00F66B11">
        <w:rPr>
          <w:rFonts w:ascii="Consolas" w:hAnsi="Consolas"/>
        </w:rPr>
        <w:t>a.java</w:t>
      </w:r>
      <w:r>
        <w:t>)</w:t>
      </w:r>
    </w:p>
    <w:p w14:paraId="347EC722" w14:textId="73A4C352" w:rsidR="00764264" w:rsidRDefault="0031422C" w:rsidP="00453020">
      <w:r w:rsidRPr="0031422C">
        <w:t xml:space="preserve">Write a program </w:t>
      </w:r>
      <w:r>
        <w:t>that</w:t>
      </w:r>
      <w:r w:rsidRPr="0031422C">
        <w:t xml:space="preserve"> reads a stream of integers from </w:t>
      </w:r>
      <w:r w:rsidR="00443930">
        <w:t>the console</w:t>
      </w:r>
      <w:r w:rsidRPr="0031422C">
        <w:t xml:space="preserve"> and stores them in an array. The array is then analyzed to compute the average of all the values in the array and finally all of the values that are above the average should be printed out to the screen. Specifically</w:t>
      </w:r>
      <w:r w:rsidR="00C36957">
        <w:t>, you must write three methods</w:t>
      </w:r>
      <w:r w:rsidRPr="0031422C">
        <w:t xml:space="preserve">: </w:t>
      </w:r>
      <w:r w:rsidRPr="0031422C">
        <w:rPr>
          <w:rFonts w:ascii="Consolas" w:hAnsi="Consolas"/>
          <w:b/>
        </w:rPr>
        <w:t>main()</w:t>
      </w:r>
      <w:r w:rsidR="00607EEB">
        <w:t xml:space="preserve">, </w:t>
      </w:r>
      <w:r w:rsidR="00607EEB" w:rsidRPr="00607EEB">
        <w:rPr>
          <w:rFonts w:ascii="Consolas" w:hAnsi="Consolas"/>
          <w:b/>
        </w:rPr>
        <w:t>readIntoA</w:t>
      </w:r>
      <w:r w:rsidRPr="00607EEB">
        <w:rPr>
          <w:rFonts w:ascii="Consolas" w:hAnsi="Consolas"/>
          <w:b/>
        </w:rPr>
        <w:t>rray()</w:t>
      </w:r>
      <w:r w:rsidR="00607EEB">
        <w:t xml:space="preserve">, and </w:t>
      </w:r>
      <w:r w:rsidR="00607EEB" w:rsidRPr="00607EEB">
        <w:rPr>
          <w:rFonts w:ascii="Consolas" w:hAnsi="Consolas"/>
          <w:b/>
        </w:rPr>
        <w:t>printAboveA</w:t>
      </w:r>
      <w:r w:rsidRPr="00607EEB">
        <w:rPr>
          <w:rFonts w:ascii="Consolas" w:hAnsi="Consolas"/>
          <w:b/>
        </w:rPr>
        <w:t>verage()</w:t>
      </w:r>
      <w:r w:rsidRPr="0031422C">
        <w:t>.</w:t>
      </w:r>
    </w:p>
    <w:p w14:paraId="5569E6CB" w14:textId="4B0A8710" w:rsidR="00607EEB" w:rsidRDefault="00027ADA" w:rsidP="00453020">
      <w:r w:rsidRPr="00027ADA">
        <w:rPr>
          <w:rFonts w:ascii="Consolas" w:hAnsi="Consolas"/>
          <w:b/>
        </w:rPr>
        <w:t>main()</w:t>
      </w:r>
      <w:r w:rsidRPr="00027ADA">
        <w:t xml:space="preserve"> </w:t>
      </w:r>
      <w:r w:rsidR="002D5424">
        <w:t>creates a scanner, as well as an array of 100 integers</w:t>
      </w:r>
      <w:r w:rsidR="00817F13">
        <w:t>, and outputs a message to the screen asking for a sequence of numbers</w:t>
      </w:r>
      <w:r>
        <w:t xml:space="preserve">. </w:t>
      </w:r>
      <w:r w:rsidRPr="00027ADA">
        <w:rPr>
          <w:rFonts w:ascii="Consolas" w:hAnsi="Consolas"/>
          <w:b/>
        </w:rPr>
        <w:t>readIntoArray()</w:t>
      </w:r>
      <w:r w:rsidRPr="00027ADA">
        <w:t xml:space="preserve"> is then called to read values from the </w:t>
      </w:r>
      <w:r w:rsidR="002D5424">
        <w:t>scanner</w:t>
      </w:r>
      <w:r w:rsidRPr="00027ADA">
        <w:t xml:space="preserve"> and store them in the array. It must be passed </w:t>
      </w:r>
      <w:r>
        <w:t>two</w:t>
      </w:r>
      <w:r w:rsidRPr="00027ADA">
        <w:t xml:space="preserve"> arguments: </w:t>
      </w:r>
      <w:r w:rsidR="002D5424">
        <w:t>the scanner</w:t>
      </w:r>
      <w:r w:rsidRPr="00027ADA">
        <w:t xml:space="preserve"> </w:t>
      </w:r>
      <w:r>
        <w:t>and the array</w:t>
      </w:r>
      <w:r w:rsidRPr="00027ADA">
        <w:t xml:space="preserve">. You </w:t>
      </w:r>
      <w:r w:rsidR="004C6FDC">
        <w:t xml:space="preserve">should only </w:t>
      </w:r>
      <w:r w:rsidR="002D5424">
        <w:t>store as many integers as the array can handle</w:t>
      </w:r>
      <w:r w:rsidRPr="00027ADA">
        <w:t xml:space="preserve">. Note, however, that there might be </w:t>
      </w:r>
      <w:r>
        <w:t>fewer</w:t>
      </w:r>
      <w:r w:rsidRPr="00027ADA">
        <w:t xml:space="preserve"> than 100 values </w:t>
      </w:r>
      <w:r w:rsidR="002D5424">
        <w:t>typed at the console</w:t>
      </w:r>
      <w:r w:rsidR="00715ACC">
        <w:t xml:space="preserve"> – store whichever is </w:t>
      </w:r>
      <w:r w:rsidR="00715ACC">
        <w:rPr>
          <w:i/>
        </w:rPr>
        <w:t>fewer</w:t>
      </w:r>
      <w:r w:rsidRPr="00027ADA">
        <w:t>.</w:t>
      </w:r>
      <w:r w:rsidR="00A859F6">
        <w:t xml:space="preserve"> This method must return how many integers</w:t>
      </w:r>
      <w:r w:rsidR="002D5424">
        <w:t>, up to the length of the array</w:t>
      </w:r>
      <w:r w:rsidR="00A06AF3">
        <w:t>,</w:t>
      </w:r>
      <w:r w:rsidR="00A859F6">
        <w:t xml:space="preserve"> were read into the array.</w:t>
      </w:r>
      <w:r w:rsidR="00C87EB5">
        <w:t xml:space="preserve"> The </w:t>
      </w:r>
      <w:r w:rsidR="00C87EB5" w:rsidRPr="00C87EB5">
        <w:rPr>
          <w:rFonts w:ascii="Consolas" w:hAnsi="Consolas"/>
          <w:b/>
        </w:rPr>
        <w:t>hasNextInt()</w:t>
      </w:r>
      <w:r w:rsidR="00C87EB5">
        <w:t xml:space="preserve"> method of the scanner will be useful to determine if there are additional integers to read from the console. Additionally, when you are testing your code in Eclipse, and are done typing integers, press enter (i.e. to proceed to a new line) and then press </w:t>
      </w:r>
      <w:r w:rsidR="00C87EB5" w:rsidRPr="00C87EB5">
        <w:rPr>
          <w:rFonts w:ascii="Consolas" w:hAnsi="Consolas"/>
          <w:b/>
        </w:rPr>
        <w:t>CTRL+D</w:t>
      </w:r>
      <w:r w:rsidR="00C87EB5">
        <w:t xml:space="preserve"> </w:t>
      </w:r>
      <w:r w:rsidR="002E27B0">
        <w:t xml:space="preserve">(Mac) or </w:t>
      </w:r>
      <w:r w:rsidR="002E27B0" w:rsidRPr="00C87EB5">
        <w:rPr>
          <w:rFonts w:ascii="Consolas" w:hAnsi="Consolas"/>
          <w:b/>
        </w:rPr>
        <w:t>CTRL+</w:t>
      </w:r>
      <w:r w:rsidR="005D496D">
        <w:rPr>
          <w:rFonts w:ascii="Consolas" w:hAnsi="Consolas"/>
          <w:b/>
        </w:rPr>
        <w:t>Z</w:t>
      </w:r>
      <w:r w:rsidR="002E27B0">
        <w:t xml:space="preserve"> (Windows) </w:t>
      </w:r>
      <w:r w:rsidR="00C87EB5">
        <w:t xml:space="preserve">to indicate to Eclipse that you are done typing (this is code for </w:t>
      </w:r>
      <w:r w:rsidR="00C87EB5" w:rsidRPr="00B32310">
        <w:rPr>
          <w:rFonts w:ascii="Consolas" w:hAnsi="Consolas"/>
          <w:b/>
        </w:rPr>
        <w:t>EOF</w:t>
      </w:r>
      <w:r w:rsidR="00C87EB5">
        <w:t>, or end-of-file).</w:t>
      </w:r>
    </w:p>
    <w:p w14:paraId="398C04C1" w14:textId="32EA75E6" w:rsidR="00123D09" w:rsidRDefault="00A06AF3" w:rsidP="00453020">
      <w:r>
        <w:t xml:space="preserve">Finally, </w:t>
      </w:r>
      <w:r w:rsidRPr="00A06AF3">
        <w:rPr>
          <w:rFonts w:ascii="Consolas" w:hAnsi="Consolas"/>
          <w:b/>
        </w:rPr>
        <w:t>printAboveAverage()</w:t>
      </w:r>
      <w:r w:rsidRPr="00A06AF3">
        <w:t xml:space="preserve"> should be called to read through the array, compute the average, and then print out all values in the array that are above the average. In particular, for each value above the average it should print the index in the array</w:t>
      </w:r>
      <w:r>
        <w:t>, as well as</w:t>
      </w:r>
      <w:r w:rsidRPr="00A06AF3">
        <w:t xml:space="preserve"> </w:t>
      </w:r>
      <w:r>
        <w:t xml:space="preserve">the value itself. </w:t>
      </w:r>
      <w:r w:rsidRPr="00A06AF3">
        <w:rPr>
          <w:rFonts w:ascii="Consolas" w:hAnsi="Consolas"/>
          <w:b/>
        </w:rPr>
        <w:t>printAboveAverage()</w:t>
      </w:r>
      <w:r w:rsidRPr="00A06AF3">
        <w:t xml:space="preserve"> should take two arguments: the array and the actual number of values in the array. Note that this second argument is not the total number of elements that the array can hold, but is instead the number of values </w:t>
      </w:r>
      <w:r w:rsidR="00287AA7">
        <w:t xml:space="preserve">that are valid (i.e. populated in the </w:t>
      </w:r>
      <w:r w:rsidR="00287AA7" w:rsidRPr="00287AA7">
        <w:rPr>
          <w:rFonts w:ascii="Consolas" w:hAnsi="Consolas"/>
          <w:b/>
        </w:rPr>
        <w:t>readIntoArray()</w:t>
      </w:r>
      <w:r w:rsidR="00287AA7">
        <w:t xml:space="preserve"> method)</w:t>
      </w:r>
      <w:r w:rsidRPr="00A06AF3">
        <w:t xml:space="preserve">. For example, the array should be able to hold up to 100 values, but there might have only been 15 values </w:t>
      </w:r>
      <w:r w:rsidR="00123D09">
        <w:t>typed at the console</w:t>
      </w:r>
      <w:r w:rsidRPr="00A06AF3">
        <w:t>.</w:t>
      </w:r>
    </w:p>
    <w:p w14:paraId="25D0E8DB" w14:textId="6CDEC72D" w:rsidR="007404FA" w:rsidRDefault="007404FA" w:rsidP="00453020">
      <w:r w:rsidRPr="007404FA">
        <w:t xml:space="preserve">You have been supplied JUnit tests for the two methods, as well as the output for </w:t>
      </w:r>
      <w:r w:rsidR="001E2FF7">
        <w:t xml:space="preserve">several example input </w:t>
      </w:r>
      <w:r w:rsidR="00123D09">
        <w:t>sequences</w:t>
      </w:r>
      <w:r w:rsidRPr="007404FA">
        <w:t>.</w:t>
      </w:r>
    </w:p>
    <w:p w14:paraId="6F34F77C" w14:textId="77777777" w:rsidR="003D5CA7" w:rsidRDefault="003D5CA7">
      <w:pPr>
        <w:spacing w:after="0"/>
        <w:jc w:val="left"/>
        <w:rPr>
          <w:rFonts w:eastAsiaTheme="majorEastAsia" w:cstheme="majorBidi"/>
          <w:b/>
          <w:bCs/>
          <w:sz w:val="32"/>
          <w:szCs w:val="32"/>
        </w:rPr>
      </w:pPr>
      <w:r>
        <w:br w:type="page"/>
      </w:r>
    </w:p>
    <w:p w14:paraId="6AF38860" w14:textId="46A6270D" w:rsidR="00027ADA" w:rsidRDefault="00132416" w:rsidP="00132416">
      <w:pPr>
        <w:pStyle w:val="Heading1"/>
      </w:pPr>
      <w:r>
        <w:lastRenderedPageBreak/>
        <w:t>Problem b (</w:t>
      </w:r>
      <w:r w:rsidRPr="00132416">
        <w:rPr>
          <w:rFonts w:ascii="Consolas" w:hAnsi="Consolas"/>
        </w:rPr>
        <w:t>PA7b.jav</w:t>
      </w:r>
      <w:bookmarkStart w:id="0" w:name="_GoBack"/>
      <w:bookmarkEnd w:id="0"/>
      <w:r w:rsidRPr="00132416">
        <w:rPr>
          <w:rFonts w:ascii="Consolas" w:hAnsi="Consolas"/>
        </w:rPr>
        <w:t>a</w:t>
      </w:r>
      <w:r>
        <w:t>)</w:t>
      </w:r>
    </w:p>
    <w:p w14:paraId="47C9D8BE" w14:textId="7C7849C8" w:rsidR="00132416" w:rsidRDefault="003D5CA7" w:rsidP="00132416">
      <w:r w:rsidRPr="003D5CA7">
        <w:t xml:space="preserve">Write a program </w:t>
      </w:r>
      <w:r>
        <w:t>that</w:t>
      </w:r>
      <w:r w:rsidRPr="003D5CA7">
        <w:t xml:space="preserve"> analyzes </w:t>
      </w:r>
      <w:r w:rsidR="00BA02F6">
        <w:t>text written in the console</w:t>
      </w:r>
      <w:r w:rsidRPr="003D5CA7">
        <w:t xml:space="preserve"> by counting the number of times each of the 26 letters in </w:t>
      </w:r>
      <w:r w:rsidR="00BA02F6">
        <w:t>the alphabet occurs</w:t>
      </w:r>
      <w:r w:rsidRPr="003D5CA7">
        <w:t xml:space="preserve">. Uppercase and lowercase letters should be counted together (for example, both ‘A’ and ‘a’ should count as an A). Any characters that are not letters should be ignored. You must prompt the user to enter the </w:t>
      </w:r>
      <w:r w:rsidR="007B034B">
        <w:t>text</w:t>
      </w:r>
      <w:r w:rsidRPr="003D5CA7">
        <w:t xml:space="preserve"> to be analyzed. </w:t>
      </w:r>
      <w:r w:rsidR="00DA4935">
        <w:t>Then</w:t>
      </w:r>
      <w:r>
        <w:t xml:space="preserve">, for any letter that appeared at least once in the </w:t>
      </w:r>
      <w:r w:rsidR="00DA4935">
        <w:t>text</w:t>
      </w:r>
      <w:r w:rsidRPr="003D5CA7">
        <w:t>, print out the n</w:t>
      </w:r>
      <w:r>
        <w:t>umber of times it appeared</w:t>
      </w:r>
      <w:r w:rsidR="00C004D1">
        <w:t xml:space="preserve"> (and do so in alphabetical order)</w:t>
      </w:r>
      <w:r>
        <w:t xml:space="preserve">. An effective way to </w:t>
      </w:r>
      <w:r w:rsidR="00DA4935">
        <w:t>count characters is to read from the console</w:t>
      </w:r>
      <w:r>
        <w:t xml:space="preserve"> string-by-string, and loop through all of the characters of each </w:t>
      </w:r>
      <w:r w:rsidR="00BC3CD7">
        <w:t xml:space="preserve">of these </w:t>
      </w:r>
      <w:r>
        <w:t>string</w:t>
      </w:r>
      <w:r w:rsidR="00BC3CD7">
        <w:t>s</w:t>
      </w:r>
      <w:r>
        <w:t>.</w:t>
      </w:r>
      <w:r w:rsidR="00DA4935">
        <w:t xml:space="preserve"> Similar to Problem a, the </w:t>
      </w:r>
      <w:r w:rsidR="00DA4935" w:rsidRPr="00DA4935">
        <w:rPr>
          <w:rFonts w:ascii="Consolas" w:hAnsi="Consolas"/>
          <w:b/>
        </w:rPr>
        <w:t>hasNext()</w:t>
      </w:r>
      <w:r w:rsidR="00DA4935">
        <w:t xml:space="preserve"> method of the scanner will be useful, and when testing in Eclipse, press enter and then, once on the empty line, press </w:t>
      </w:r>
      <w:r w:rsidR="00DA4935" w:rsidRPr="00DA4935">
        <w:rPr>
          <w:rFonts w:ascii="Consolas" w:hAnsi="Consolas"/>
          <w:b/>
        </w:rPr>
        <w:t>CTRL-D</w:t>
      </w:r>
      <w:r w:rsidR="00DA4935">
        <w:t xml:space="preserve"> </w:t>
      </w:r>
      <w:r w:rsidR="005D496D">
        <w:t xml:space="preserve">(Mac) or </w:t>
      </w:r>
      <w:r w:rsidR="005D496D" w:rsidRPr="00C87EB5">
        <w:rPr>
          <w:rFonts w:ascii="Consolas" w:hAnsi="Consolas"/>
          <w:b/>
        </w:rPr>
        <w:t>CTRL+</w:t>
      </w:r>
      <w:r w:rsidR="005D496D">
        <w:rPr>
          <w:rFonts w:ascii="Consolas" w:hAnsi="Consolas"/>
          <w:b/>
        </w:rPr>
        <w:t>Z</w:t>
      </w:r>
      <w:r w:rsidR="005D496D">
        <w:t xml:space="preserve"> (Windows) </w:t>
      </w:r>
      <w:r w:rsidR="00DA4935">
        <w:t>when you are done typing the text.</w:t>
      </w:r>
    </w:p>
    <w:p w14:paraId="0807C854" w14:textId="30B371EB" w:rsidR="003D5CA7" w:rsidRPr="00132416" w:rsidRDefault="0089509F" w:rsidP="0089509F">
      <w:r>
        <w:t>You must use an array to keep track of how many times each</w:t>
      </w:r>
      <w:r w:rsidR="00127FCD">
        <w:t xml:space="preserve"> letter is seen in the text</w:t>
      </w:r>
      <w:r>
        <w:t>. The array should have 26 elements (one for each letter in the alphabet). Index 0 should be used to tra</w:t>
      </w:r>
      <w:r w:rsidR="00964CC7">
        <w:t>ck the number of A’s</w:t>
      </w:r>
      <w:r>
        <w:t>, index 1 to track the B’s, index 2 to track the C’s, etc., up to index 25 for the Z’s. You could use a massive if/else block, but the whole reason to use arrays is to make your programs easier. So, instead, think about how to convert each character you read into the correct index and then increment that value in the array. For example, if you read an A, then you should increment the value in index 0. Specifically, you will need to determine if the character is an uppercase letter (between ‘A’ and ‘Z’), a lowercase letter (between ‘a’ and ‘z’), or something else. If it is a letter, convert it into the appropriate index. Recall that characters and integers are interchangeable via the ASCII table conversion</w:t>
      </w:r>
      <w:r>
        <w:rPr>
          <w:rStyle w:val="FootnoteReference"/>
        </w:rPr>
        <w:footnoteReference w:id="1"/>
      </w:r>
      <w:r>
        <w:t>. Consider this example to help get you started:</w:t>
      </w:r>
    </w:p>
    <w:p w14:paraId="2E649D51" w14:textId="77777777" w:rsidR="00A45FCF" w:rsidRDefault="00A45FCF" w:rsidP="00A45FCF">
      <w:pPr>
        <w:pStyle w:val="Code"/>
      </w:pPr>
      <w:r>
        <w:t>char input = 'z';</w:t>
      </w:r>
    </w:p>
    <w:p w14:paraId="780E6D9D" w14:textId="7F94094D" w:rsidR="0055542D" w:rsidRDefault="00A45FCF" w:rsidP="00A45FCF">
      <w:pPr>
        <w:pStyle w:val="Code"/>
      </w:pPr>
      <w:r>
        <w:t>int index = input - 'a'; // index equals 25, as 'z' is 122 and 'a' is 97</w:t>
      </w:r>
    </w:p>
    <w:p w14:paraId="295568CB" w14:textId="77777777" w:rsidR="00A45FCF" w:rsidRDefault="00A45FCF" w:rsidP="00A45FCF">
      <w:pPr>
        <w:pStyle w:val="Code"/>
      </w:pPr>
    </w:p>
    <w:p w14:paraId="36F39B45" w14:textId="0DF85E31" w:rsidR="006641C6" w:rsidRDefault="006641C6" w:rsidP="006641C6">
      <w:r w:rsidRPr="006641C6">
        <w:t xml:space="preserve">You have been supplied JUnit tests for </w:t>
      </w:r>
      <w:r w:rsidR="00905217">
        <w:t>several example input texts</w:t>
      </w:r>
      <w:r w:rsidR="00F106E6">
        <w:t>, including an empty text</w:t>
      </w:r>
      <w:r>
        <w:t>, one with no letters, upper/</w:t>
      </w:r>
      <w:r w:rsidR="00106009">
        <w:t xml:space="preserve">lower/mixed case letters, and </w:t>
      </w:r>
      <w:r>
        <w:t>Hello World</w:t>
      </w:r>
      <w:r w:rsidRPr="006641C6">
        <w:t>.</w:t>
      </w:r>
    </w:p>
    <w:p w14:paraId="30473D95" w14:textId="77777777" w:rsidR="006641C6" w:rsidRDefault="006641C6" w:rsidP="006641C6"/>
    <w:sectPr w:rsidR="006641C6" w:rsidSect="00494455">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F48EB" w14:textId="77777777" w:rsidR="00035677" w:rsidRDefault="00035677" w:rsidP="00494455">
      <w:r>
        <w:separator/>
      </w:r>
    </w:p>
  </w:endnote>
  <w:endnote w:type="continuationSeparator" w:id="0">
    <w:p w14:paraId="2B8E74BD" w14:textId="77777777" w:rsidR="00035677" w:rsidRDefault="00035677" w:rsidP="00494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7F469" w14:textId="77777777" w:rsidR="00035677" w:rsidRDefault="00035677" w:rsidP="00494455">
      <w:r>
        <w:separator/>
      </w:r>
    </w:p>
  </w:footnote>
  <w:footnote w:type="continuationSeparator" w:id="0">
    <w:p w14:paraId="7FB01768" w14:textId="77777777" w:rsidR="00035677" w:rsidRDefault="00035677" w:rsidP="00494455">
      <w:r>
        <w:continuationSeparator/>
      </w:r>
    </w:p>
  </w:footnote>
  <w:footnote w:id="1">
    <w:p w14:paraId="77CE7163" w14:textId="0B440F62" w:rsidR="0089509F" w:rsidRDefault="0089509F">
      <w:pPr>
        <w:pStyle w:val="FootnoteText"/>
      </w:pPr>
      <w:r>
        <w:rPr>
          <w:rStyle w:val="FootnoteReference"/>
        </w:rPr>
        <w:footnoteRef/>
      </w:r>
      <w:r>
        <w:t xml:space="preserve"> S</w:t>
      </w:r>
      <w:r w:rsidRPr="0089509F">
        <w:t xml:space="preserve">ee </w:t>
      </w:r>
      <w:hyperlink r:id="rId1" w:history="1">
        <w:r w:rsidRPr="0089509F">
          <w:rPr>
            <w:rStyle w:val="Hyperlink"/>
          </w:rPr>
          <w:t>http://www.asciitable.com</w:t>
        </w:r>
      </w:hyperlink>
      <w:r w:rsidRPr="0089509F">
        <w:t xml:space="preserve"> for a reference</w:t>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8"/>
      <w:gridCol w:w="1458"/>
    </w:tblGrid>
    <w:tr w:rsidR="007404FA" w14:paraId="13BEB94C" w14:textId="77777777" w:rsidTr="00494455">
      <w:tc>
        <w:tcPr>
          <w:tcW w:w="8118" w:type="dxa"/>
        </w:tcPr>
        <w:p w14:paraId="2BF09F6E" w14:textId="77777777" w:rsidR="007404FA" w:rsidRPr="00494455" w:rsidRDefault="007404FA" w:rsidP="00B111D1">
          <w:pPr>
            <w:pStyle w:val="Header"/>
            <w:rPr>
              <w:i/>
            </w:rPr>
          </w:pPr>
          <w:r>
            <w:rPr>
              <w:i/>
            </w:rPr>
            <w:fldChar w:fldCharType="begin"/>
          </w:r>
          <w:r>
            <w:rPr>
              <w:i/>
            </w:rPr>
            <w:instrText xml:space="preserve"> DOCPROPERTY "ClassNumber"  \* MERGEFORMAT </w:instrText>
          </w:r>
          <w:r>
            <w:rPr>
              <w:i/>
            </w:rPr>
            <w:fldChar w:fldCharType="separate"/>
          </w:r>
          <w:r w:rsidR="00434F99">
            <w:rPr>
              <w:i/>
            </w:rPr>
            <w:t>COMP1000</w:t>
          </w:r>
          <w:r>
            <w:rPr>
              <w:i/>
            </w:rPr>
            <w:fldChar w:fldCharType="end"/>
          </w:r>
          <w:r w:rsidRPr="00494455">
            <w:rPr>
              <w:i/>
            </w:rPr>
            <w:t xml:space="preserve">, </w:t>
          </w:r>
          <w:r>
            <w:rPr>
              <w:i/>
            </w:rPr>
            <w:fldChar w:fldCharType="begin"/>
          </w:r>
          <w:r>
            <w:rPr>
              <w:i/>
            </w:rPr>
            <w:instrText xml:space="preserve"> DOCPROPERTY "Semester"  \* MERGEFORMAT </w:instrText>
          </w:r>
          <w:r>
            <w:rPr>
              <w:i/>
            </w:rPr>
            <w:fldChar w:fldCharType="separate"/>
          </w:r>
          <w:r w:rsidR="00434F99">
            <w:rPr>
              <w:i/>
            </w:rPr>
            <w:t>Fall 2017</w:t>
          </w:r>
          <w:r>
            <w:rPr>
              <w:i/>
            </w:rPr>
            <w:fldChar w:fldCharType="end"/>
          </w:r>
          <w:r w:rsidRPr="00494455">
            <w:rPr>
              <w:i/>
            </w:rPr>
            <w:t xml:space="preserve">, </w:t>
          </w:r>
          <w:r>
            <w:rPr>
              <w:i/>
            </w:rPr>
            <w:fldChar w:fldCharType="begin"/>
          </w:r>
          <w:r>
            <w:rPr>
              <w:i/>
            </w:rPr>
            <w:instrText xml:space="preserve"> DOCPROPERTY "Professor"  \* MERGEFORMAT </w:instrText>
          </w:r>
          <w:r>
            <w:rPr>
              <w:i/>
            </w:rPr>
            <w:fldChar w:fldCharType="separate"/>
          </w:r>
          <w:r w:rsidR="00434F99">
            <w:rPr>
              <w:i/>
            </w:rPr>
            <w:t>Derbinsky</w:t>
          </w:r>
          <w:r>
            <w:rPr>
              <w:i/>
            </w:rPr>
            <w:fldChar w:fldCharType="end"/>
          </w:r>
          <w:r>
            <w:rPr>
              <w:i/>
            </w:rPr>
            <w:t xml:space="preserve"> </w:t>
          </w:r>
          <w:r w:rsidRPr="00494455">
            <w:rPr>
              <w:i/>
            </w:rPr>
            <w:t xml:space="preserve">– </w:t>
          </w:r>
          <w:r>
            <w:rPr>
              <w:i/>
            </w:rPr>
            <w:fldChar w:fldCharType="begin"/>
          </w:r>
          <w:r>
            <w:rPr>
              <w:i/>
            </w:rPr>
            <w:instrText xml:space="preserve"> DOCPROPERTY "Assignment"  \* MERGEFORMAT </w:instrText>
          </w:r>
          <w:r>
            <w:rPr>
              <w:i/>
            </w:rPr>
            <w:fldChar w:fldCharType="separate"/>
          </w:r>
          <w:r w:rsidR="00434F99">
            <w:rPr>
              <w:i/>
            </w:rPr>
            <w:t>Programming Assignment 7</w:t>
          </w:r>
          <w:r>
            <w:rPr>
              <w:i/>
            </w:rPr>
            <w:fldChar w:fldCharType="end"/>
          </w:r>
        </w:p>
      </w:tc>
      <w:tc>
        <w:tcPr>
          <w:tcW w:w="1458" w:type="dxa"/>
        </w:tcPr>
        <w:p w14:paraId="49210B63" w14:textId="77777777" w:rsidR="007404FA" w:rsidRDefault="007404FA" w:rsidP="00494455">
          <w:pPr>
            <w:pStyle w:val="Header"/>
            <w:jc w:val="right"/>
          </w:pPr>
          <w:r>
            <w:rPr>
              <w:rStyle w:val="PageNumber"/>
            </w:rPr>
            <w:fldChar w:fldCharType="begin"/>
          </w:r>
          <w:r>
            <w:rPr>
              <w:rStyle w:val="PageNumber"/>
            </w:rPr>
            <w:instrText xml:space="preserve"> PAGE </w:instrText>
          </w:r>
          <w:r>
            <w:rPr>
              <w:rStyle w:val="PageNumber"/>
            </w:rPr>
            <w:fldChar w:fldCharType="separate"/>
          </w:r>
          <w:r w:rsidR="00434F99">
            <w:rPr>
              <w:rStyle w:val="PageNumber"/>
              <w:noProof/>
            </w:rPr>
            <w:t>2</w:t>
          </w:r>
          <w:r>
            <w:rPr>
              <w:rStyle w:val="PageNumber"/>
            </w:rPr>
            <w:fldChar w:fldCharType="end"/>
          </w:r>
        </w:p>
      </w:tc>
    </w:tr>
  </w:tbl>
  <w:p w14:paraId="16D75468" w14:textId="77777777" w:rsidR="007404FA" w:rsidRPr="00494455" w:rsidRDefault="007404FA" w:rsidP="004944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6527"/>
    <w:multiLevelType w:val="hybridMultilevel"/>
    <w:tmpl w:val="88580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A7968"/>
    <w:multiLevelType w:val="hybridMultilevel"/>
    <w:tmpl w:val="9B1E76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9A294F"/>
    <w:multiLevelType w:val="hybridMultilevel"/>
    <w:tmpl w:val="0BDC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6E32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E0D0E30"/>
    <w:multiLevelType w:val="hybridMultilevel"/>
    <w:tmpl w:val="009E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B31398"/>
    <w:multiLevelType w:val="multilevel"/>
    <w:tmpl w:val="A9408A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4B60AA6"/>
    <w:multiLevelType w:val="multilevel"/>
    <w:tmpl w:val="806E62F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85466A8"/>
    <w:multiLevelType w:val="multilevel"/>
    <w:tmpl w:val="7E38867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8">
    <w:nsid w:val="29E26B51"/>
    <w:multiLevelType w:val="multilevel"/>
    <w:tmpl w:val="1DEE94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BBE615F"/>
    <w:multiLevelType w:val="hybridMultilevel"/>
    <w:tmpl w:val="8E060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F57C83"/>
    <w:multiLevelType w:val="hybridMultilevel"/>
    <w:tmpl w:val="E2BE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7B19D3"/>
    <w:multiLevelType w:val="multilevel"/>
    <w:tmpl w:val="9FAAA8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347E56"/>
    <w:multiLevelType w:val="multilevel"/>
    <w:tmpl w:val="D340D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89737DB"/>
    <w:multiLevelType w:val="hybridMultilevel"/>
    <w:tmpl w:val="1D72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DD1F13"/>
    <w:multiLevelType w:val="hybridMultilevel"/>
    <w:tmpl w:val="A0FE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9815A0"/>
    <w:multiLevelType w:val="multilevel"/>
    <w:tmpl w:val="EF24CDE2"/>
    <w:lvl w:ilvl="0">
      <w:start w:val="1"/>
      <w:numFmt w:val="decimal"/>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B0575EB"/>
    <w:multiLevelType w:val="hybridMultilevel"/>
    <w:tmpl w:val="F0581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9F671B"/>
    <w:multiLevelType w:val="hybridMultilevel"/>
    <w:tmpl w:val="FD125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6C074A3"/>
    <w:multiLevelType w:val="hybridMultilevel"/>
    <w:tmpl w:val="C0BCA1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A4D"/>
    <w:multiLevelType w:val="multilevel"/>
    <w:tmpl w:val="BBC2B3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47635A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8D54B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DAF69EC"/>
    <w:multiLevelType w:val="hybridMultilevel"/>
    <w:tmpl w:val="EEF83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261AF5"/>
    <w:multiLevelType w:val="multilevel"/>
    <w:tmpl w:val="9FAAA8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3E2566E"/>
    <w:multiLevelType w:val="hybridMultilevel"/>
    <w:tmpl w:val="FB92C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93E0E"/>
    <w:multiLevelType w:val="hybridMultilevel"/>
    <w:tmpl w:val="DFE02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002256"/>
    <w:multiLevelType w:val="hybridMultilevel"/>
    <w:tmpl w:val="64E2A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713615"/>
    <w:multiLevelType w:val="multilevel"/>
    <w:tmpl w:val="26E21702"/>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8">
    <w:nsid w:val="6D6E72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E9D40A6"/>
    <w:multiLevelType w:val="hybridMultilevel"/>
    <w:tmpl w:val="A66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BE452C"/>
    <w:multiLevelType w:val="multilevel"/>
    <w:tmpl w:val="BE5684A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num w:numId="1">
    <w:abstractNumId w:val="17"/>
  </w:num>
  <w:num w:numId="2">
    <w:abstractNumId w:val="1"/>
  </w:num>
  <w:num w:numId="3">
    <w:abstractNumId w:val="23"/>
  </w:num>
  <w:num w:numId="4">
    <w:abstractNumId w:val="30"/>
  </w:num>
  <w:num w:numId="5">
    <w:abstractNumId w:val="19"/>
  </w:num>
  <w:num w:numId="6">
    <w:abstractNumId w:val="8"/>
  </w:num>
  <w:num w:numId="7">
    <w:abstractNumId w:val="7"/>
  </w:num>
  <w:num w:numId="8">
    <w:abstractNumId w:val="27"/>
  </w:num>
  <w:num w:numId="9">
    <w:abstractNumId w:val="5"/>
  </w:num>
  <w:num w:numId="10">
    <w:abstractNumId w:val="11"/>
  </w:num>
  <w:num w:numId="11">
    <w:abstractNumId w:val="20"/>
  </w:num>
  <w:num w:numId="12">
    <w:abstractNumId w:val="28"/>
  </w:num>
  <w:num w:numId="13">
    <w:abstractNumId w:val="25"/>
  </w:num>
  <w:num w:numId="14">
    <w:abstractNumId w:val="6"/>
  </w:num>
  <w:num w:numId="15">
    <w:abstractNumId w:val="21"/>
  </w:num>
  <w:num w:numId="16">
    <w:abstractNumId w:val="12"/>
  </w:num>
  <w:num w:numId="17">
    <w:abstractNumId w:val="3"/>
  </w:num>
  <w:num w:numId="18">
    <w:abstractNumId w:val="15"/>
  </w:num>
  <w:num w:numId="19">
    <w:abstractNumId w:val="9"/>
  </w:num>
  <w:num w:numId="20">
    <w:abstractNumId w:val="26"/>
  </w:num>
  <w:num w:numId="21">
    <w:abstractNumId w:val="14"/>
  </w:num>
  <w:num w:numId="22">
    <w:abstractNumId w:val="29"/>
  </w:num>
  <w:num w:numId="23">
    <w:abstractNumId w:val="0"/>
  </w:num>
  <w:num w:numId="24">
    <w:abstractNumId w:val="22"/>
  </w:num>
  <w:num w:numId="25">
    <w:abstractNumId w:val="24"/>
  </w:num>
  <w:num w:numId="26">
    <w:abstractNumId w:val="13"/>
  </w:num>
  <w:num w:numId="27">
    <w:abstractNumId w:val="2"/>
  </w:num>
  <w:num w:numId="28">
    <w:abstractNumId w:val="10"/>
  </w:num>
  <w:num w:numId="29">
    <w:abstractNumId w:val="16"/>
  </w:num>
  <w:num w:numId="30">
    <w:abstractNumId w:val="1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A90"/>
    <w:rsid w:val="00011018"/>
    <w:rsid w:val="0001697C"/>
    <w:rsid w:val="00027ADA"/>
    <w:rsid w:val="00033D7B"/>
    <w:rsid w:val="00035677"/>
    <w:rsid w:val="00042A91"/>
    <w:rsid w:val="00047811"/>
    <w:rsid w:val="00052446"/>
    <w:rsid w:val="00057C67"/>
    <w:rsid w:val="00063772"/>
    <w:rsid w:val="000723A9"/>
    <w:rsid w:val="0007454B"/>
    <w:rsid w:val="00077EDA"/>
    <w:rsid w:val="000A0B4E"/>
    <w:rsid w:val="000A1B23"/>
    <w:rsid w:val="000A3C66"/>
    <w:rsid w:val="000A43C2"/>
    <w:rsid w:val="000A517B"/>
    <w:rsid w:val="000A74D8"/>
    <w:rsid w:val="000B3C4C"/>
    <w:rsid w:val="000D2483"/>
    <w:rsid w:val="000D6F20"/>
    <w:rsid w:val="000E0497"/>
    <w:rsid w:val="00101A80"/>
    <w:rsid w:val="00106009"/>
    <w:rsid w:val="00110132"/>
    <w:rsid w:val="00117311"/>
    <w:rsid w:val="00121EF0"/>
    <w:rsid w:val="00123D09"/>
    <w:rsid w:val="00124167"/>
    <w:rsid w:val="00127FCD"/>
    <w:rsid w:val="00132416"/>
    <w:rsid w:val="0013249A"/>
    <w:rsid w:val="00144AC5"/>
    <w:rsid w:val="0015350D"/>
    <w:rsid w:val="0015473C"/>
    <w:rsid w:val="0015601E"/>
    <w:rsid w:val="00171783"/>
    <w:rsid w:val="00171C4F"/>
    <w:rsid w:val="00177BC7"/>
    <w:rsid w:val="00182CC0"/>
    <w:rsid w:val="00187763"/>
    <w:rsid w:val="0019241B"/>
    <w:rsid w:val="0019248C"/>
    <w:rsid w:val="001932E3"/>
    <w:rsid w:val="001A4F27"/>
    <w:rsid w:val="001A554F"/>
    <w:rsid w:val="001C05AC"/>
    <w:rsid w:val="001C7999"/>
    <w:rsid w:val="001E2FF7"/>
    <w:rsid w:val="001F37B7"/>
    <w:rsid w:val="00207A32"/>
    <w:rsid w:val="00210BB2"/>
    <w:rsid w:val="002124B3"/>
    <w:rsid w:val="00220DA6"/>
    <w:rsid w:val="00220DA9"/>
    <w:rsid w:val="002318FF"/>
    <w:rsid w:val="00231F84"/>
    <w:rsid w:val="00250088"/>
    <w:rsid w:val="002507C6"/>
    <w:rsid w:val="002541A5"/>
    <w:rsid w:val="00256830"/>
    <w:rsid w:val="0026055B"/>
    <w:rsid w:val="00264603"/>
    <w:rsid w:val="00266DB1"/>
    <w:rsid w:val="00272130"/>
    <w:rsid w:val="00275D33"/>
    <w:rsid w:val="00282503"/>
    <w:rsid w:val="00287AA7"/>
    <w:rsid w:val="00293715"/>
    <w:rsid w:val="00295265"/>
    <w:rsid w:val="0029716C"/>
    <w:rsid w:val="002A0F32"/>
    <w:rsid w:val="002A2AA5"/>
    <w:rsid w:val="002B424D"/>
    <w:rsid w:val="002B57BA"/>
    <w:rsid w:val="002C4428"/>
    <w:rsid w:val="002C4C18"/>
    <w:rsid w:val="002C75BB"/>
    <w:rsid w:val="002D1FF8"/>
    <w:rsid w:val="002D35F2"/>
    <w:rsid w:val="002D5424"/>
    <w:rsid w:val="002E249F"/>
    <w:rsid w:val="002E27B0"/>
    <w:rsid w:val="002E27EF"/>
    <w:rsid w:val="002F2654"/>
    <w:rsid w:val="00306607"/>
    <w:rsid w:val="00306C93"/>
    <w:rsid w:val="0031422C"/>
    <w:rsid w:val="003177AA"/>
    <w:rsid w:val="00327880"/>
    <w:rsid w:val="00350F0B"/>
    <w:rsid w:val="00351CCC"/>
    <w:rsid w:val="00353D1B"/>
    <w:rsid w:val="003560C2"/>
    <w:rsid w:val="0035614A"/>
    <w:rsid w:val="003718CF"/>
    <w:rsid w:val="003940A7"/>
    <w:rsid w:val="00394A9F"/>
    <w:rsid w:val="00396A65"/>
    <w:rsid w:val="003A621F"/>
    <w:rsid w:val="003A7E9D"/>
    <w:rsid w:val="003C0D87"/>
    <w:rsid w:val="003C43A3"/>
    <w:rsid w:val="003C5AD4"/>
    <w:rsid w:val="003D1060"/>
    <w:rsid w:val="003D52E3"/>
    <w:rsid w:val="003D5743"/>
    <w:rsid w:val="003D5CA7"/>
    <w:rsid w:val="003D6895"/>
    <w:rsid w:val="003E6970"/>
    <w:rsid w:val="003F0263"/>
    <w:rsid w:val="003F04DF"/>
    <w:rsid w:val="003F3A81"/>
    <w:rsid w:val="003F498A"/>
    <w:rsid w:val="003F68F5"/>
    <w:rsid w:val="00400134"/>
    <w:rsid w:val="00404130"/>
    <w:rsid w:val="00404E15"/>
    <w:rsid w:val="00413B81"/>
    <w:rsid w:val="00434F99"/>
    <w:rsid w:val="00441C3C"/>
    <w:rsid w:val="00442270"/>
    <w:rsid w:val="0044299E"/>
    <w:rsid w:val="00443930"/>
    <w:rsid w:val="004517E5"/>
    <w:rsid w:val="00451E1B"/>
    <w:rsid w:val="00452DAC"/>
    <w:rsid w:val="00453020"/>
    <w:rsid w:val="00454B09"/>
    <w:rsid w:val="00462612"/>
    <w:rsid w:val="00473FA8"/>
    <w:rsid w:val="0047622D"/>
    <w:rsid w:val="00494455"/>
    <w:rsid w:val="00496766"/>
    <w:rsid w:val="004B00E0"/>
    <w:rsid w:val="004B2847"/>
    <w:rsid w:val="004B365D"/>
    <w:rsid w:val="004B3D4C"/>
    <w:rsid w:val="004C0CDA"/>
    <w:rsid w:val="004C6FDC"/>
    <w:rsid w:val="004C7D0B"/>
    <w:rsid w:val="004D30E6"/>
    <w:rsid w:val="004E35FF"/>
    <w:rsid w:val="004F1AE5"/>
    <w:rsid w:val="004F7F3C"/>
    <w:rsid w:val="005011CF"/>
    <w:rsid w:val="00504D58"/>
    <w:rsid w:val="005066C9"/>
    <w:rsid w:val="005131C0"/>
    <w:rsid w:val="005219BE"/>
    <w:rsid w:val="005431A7"/>
    <w:rsid w:val="00546308"/>
    <w:rsid w:val="0055542D"/>
    <w:rsid w:val="0055693B"/>
    <w:rsid w:val="0056233E"/>
    <w:rsid w:val="00567792"/>
    <w:rsid w:val="005718BE"/>
    <w:rsid w:val="00572236"/>
    <w:rsid w:val="00576EB1"/>
    <w:rsid w:val="00582C72"/>
    <w:rsid w:val="00585745"/>
    <w:rsid w:val="0058772C"/>
    <w:rsid w:val="005A6629"/>
    <w:rsid w:val="005B07B8"/>
    <w:rsid w:val="005C0090"/>
    <w:rsid w:val="005C0F0B"/>
    <w:rsid w:val="005D496D"/>
    <w:rsid w:val="005E45E9"/>
    <w:rsid w:val="005F1AF6"/>
    <w:rsid w:val="005F4786"/>
    <w:rsid w:val="005F74A5"/>
    <w:rsid w:val="00607EEB"/>
    <w:rsid w:val="00610063"/>
    <w:rsid w:val="00622CCD"/>
    <w:rsid w:val="006256B8"/>
    <w:rsid w:val="006338BC"/>
    <w:rsid w:val="006521B5"/>
    <w:rsid w:val="00653C7A"/>
    <w:rsid w:val="00660E7A"/>
    <w:rsid w:val="006641C6"/>
    <w:rsid w:val="006928B4"/>
    <w:rsid w:val="006A03B3"/>
    <w:rsid w:val="006A060F"/>
    <w:rsid w:val="006B1F40"/>
    <w:rsid w:val="006B7183"/>
    <w:rsid w:val="006C10E2"/>
    <w:rsid w:val="006D3D6C"/>
    <w:rsid w:val="006E663B"/>
    <w:rsid w:val="006F20CF"/>
    <w:rsid w:val="006F4949"/>
    <w:rsid w:val="007038B8"/>
    <w:rsid w:val="00715ACC"/>
    <w:rsid w:val="0071729F"/>
    <w:rsid w:val="00722400"/>
    <w:rsid w:val="00722D22"/>
    <w:rsid w:val="00723CB6"/>
    <w:rsid w:val="007404FA"/>
    <w:rsid w:val="00764264"/>
    <w:rsid w:val="0076444D"/>
    <w:rsid w:val="00772CC4"/>
    <w:rsid w:val="007827A6"/>
    <w:rsid w:val="00783724"/>
    <w:rsid w:val="007879C0"/>
    <w:rsid w:val="007A05B6"/>
    <w:rsid w:val="007B015A"/>
    <w:rsid w:val="007B034B"/>
    <w:rsid w:val="007B6222"/>
    <w:rsid w:val="007C29EC"/>
    <w:rsid w:val="007C4C9F"/>
    <w:rsid w:val="007D2998"/>
    <w:rsid w:val="007D7ECA"/>
    <w:rsid w:val="00803C03"/>
    <w:rsid w:val="00817F13"/>
    <w:rsid w:val="00850FC4"/>
    <w:rsid w:val="00865327"/>
    <w:rsid w:val="0086608B"/>
    <w:rsid w:val="00871E0E"/>
    <w:rsid w:val="0089218D"/>
    <w:rsid w:val="0089509F"/>
    <w:rsid w:val="008A2C1D"/>
    <w:rsid w:val="008B2670"/>
    <w:rsid w:val="008B56E0"/>
    <w:rsid w:val="008C52D2"/>
    <w:rsid w:val="008C6C03"/>
    <w:rsid w:val="008D4B95"/>
    <w:rsid w:val="008D6023"/>
    <w:rsid w:val="008D6DEF"/>
    <w:rsid w:val="008F4130"/>
    <w:rsid w:val="008F4FB2"/>
    <w:rsid w:val="008F6A57"/>
    <w:rsid w:val="00905217"/>
    <w:rsid w:val="009238FB"/>
    <w:rsid w:val="009265F1"/>
    <w:rsid w:val="00944746"/>
    <w:rsid w:val="00945E7F"/>
    <w:rsid w:val="00955997"/>
    <w:rsid w:val="00961591"/>
    <w:rsid w:val="00964CC7"/>
    <w:rsid w:val="00965EC1"/>
    <w:rsid w:val="00966057"/>
    <w:rsid w:val="009679AB"/>
    <w:rsid w:val="0097045D"/>
    <w:rsid w:val="0097541F"/>
    <w:rsid w:val="00977158"/>
    <w:rsid w:val="009810B4"/>
    <w:rsid w:val="0098193A"/>
    <w:rsid w:val="0099359A"/>
    <w:rsid w:val="009A5DA4"/>
    <w:rsid w:val="00A06AF3"/>
    <w:rsid w:val="00A15054"/>
    <w:rsid w:val="00A246AA"/>
    <w:rsid w:val="00A263B5"/>
    <w:rsid w:val="00A339B0"/>
    <w:rsid w:val="00A34C34"/>
    <w:rsid w:val="00A40FE3"/>
    <w:rsid w:val="00A4164B"/>
    <w:rsid w:val="00A41A15"/>
    <w:rsid w:val="00A45FCF"/>
    <w:rsid w:val="00A52C51"/>
    <w:rsid w:val="00A55A36"/>
    <w:rsid w:val="00A859F6"/>
    <w:rsid w:val="00A90F58"/>
    <w:rsid w:val="00AA398D"/>
    <w:rsid w:val="00AB4588"/>
    <w:rsid w:val="00AC4336"/>
    <w:rsid w:val="00AD3B52"/>
    <w:rsid w:val="00AD7EA9"/>
    <w:rsid w:val="00AE408A"/>
    <w:rsid w:val="00B10455"/>
    <w:rsid w:val="00B111D1"/>
    <w:rsid w:val="00B15067"/>
    <w:rsid w:val="00B20EF8"/>
    <w:rsid w:val="00B21C29"/>
    <w:rsid w:val="00B32091"/>
    <w:rsid w:val="00B32310"/>
    <w:rsid w:val="00B34CA9"/>
    <w:rsid w:val="00B44F1F"/>
    <w:rsid w:val="00B61306"/>
    <w:rsid w:val="00B66208"/>
    <w:rsid w:val="00B66B46"/>
    <w:rsid w:val="00B73F8B"/>
    <w:rsid w:val="00B77484"/>
    <w:rsid w:val="00BA02F6"/>
    <w:rsid w:val="00BA1C8A"/>
    <w:rsid w:val="00BA24F3"/>
    <w:rsid w:val="00BB0373"/>
    <w:rsid w:val="00BB1D5D"/>
    <w:rsid w:val="00BC3CD7"/>
    <w:rsid w:val="00BD4257"/>
    <w:rsid w:val="00BF1187"/>
    <w:rsid w:val="00BF6E46"/>
    <w:rsid w:val="00C004D1"/>
    <w:rsid w:val="00C06920"/>
    <w:rsid w:val="00C218BB"/>
    <w:rsid w:val="00C33F2D"/>
    <w:rsid w:val="00C36957"/>
    <w:rsid w:val="00C47680"/>
    <w:rsid w:val="00C54CEB"/>
    <w:rsid w:val="00C54FC9"/>
    <w:rsid w:val="00C55B92"/>
    <w:rsid w:val="00C65A3C"/>
    <w:rsid w:val="00C86080"/>
    <w:rsid w:val="00C87EB5"/>
    <w:rsid w:val="00C968EF"/>
    <w:rsid w:val="00CA612D"/>
    <w:rsid w:val="00CB02D6"/>
    <w:rsid w:val="00CB4085"/>
    <w:rsid w:val="00CB4D81"/>
    <w:rsid w:val="00CC0399"/>
    <w:rsid w:val="00CC04AE"/>
    <w:rsid w:val="00CE0150"/>
    <w:rsid w:val="00CF263B"/>
    <w:rsid w:val="00CF37FA"/>
    <w:rsid w:val="00CF3B0B"/>
    <w:rsid w:val="00CF5DA9"/>
    <w:rsid w:val="00D030B8"/>
    <w:rsid w:val="00D11A90"/>
    <w:rsid w:val="00D13187"/>
    <w:rsid w:val="00D154AA"/>
    <w:rsid w:val="00D24A2A"/>
    <w:rsid w:val="00D24ED0"/>
    <w:rsid w:val="00D25057"/>
    <w:rsid w:val="00D2543C"/>
    <w:rsid w:val="00D27A84"/>
    <w:rsid w:val="00D36D7B"/>
    <w:rsid w:val="00D417DA"/>
    <w:rsid w:val="00D4472A"/>
    <w:rsid w:val="00D628A7"/>
    <w:rsid w:val="00D644B7"/>
    <w:rsid w:val="00D7506A"/>
    <w:rsid w:val="00D922C1"/>
    <w:rsid w:val="00D94F3A"/>
    <w:rsid w:val="00DA4935"/>
    <w:rsid w:val="00DA77BE"/>
    <w:rsid w:val="00DB1EC2"/>
    <w:rsid w:val="00DE1891"/>
    <w:rsid w:val="00DF114F"/>
    <w:rsid w:val="00E0059B"/>
    <w:rsid w:val="00E00BA2"/>
    <w:rsid w:val="00E03A10"/>
    <w:rsid w:val="00E04793"/>
    <w:rsid w:val="00E27B7D"/>
    <w:rsid w:val="00E27B8E"/>
    <w:rsid w:val="00E51310"/>
    <w:rsid w:val="00E53A7B"/>
    <w:rsid w:val="00E801D1"/>
    <w:rsid w:val="00E906F2"/>
    <w:rsid w:val="00EA3663"/>
    <w:rsid w:val="00EC5BCC"/>
    <w:rsid w:val="00EE05E1"/>
    <w:rsid w:val="00EE333C"/>
    <w:rsid w:val="00EE4567"/>
    <w:rsid w:val="00EE6628"/>
    <w:rsid w:val="00EF32F7"/>
    <w:rsid w:val="00F055A3"/>
    <w:rsid w:val="00F106E6"/>
    <w:rsid w:val="00F11856"/>
    <w:rsid w:val="00F22CE8"/>
    <w:rsid w:val="00F2708F"/>
    <w:rsid w:val="00F27D4A"/>
    <w:rsid w:val="00F3085F"/>
    <w:rsid w:val="00F40640"/>
    <w:rsid w:val="00F4663A"/>
    <w:rsid w:val="00F529E6"/>
    <w:rsid w:val="00F57ABA"/>
    <w:rsid w:val="00F604A3"/>
    <w:rsid w:val="00F66AF6"/>
    <w:rsid w:val="00F66B11"/>
    <w:rsid w:val="00F76A11"/>
    <w:rsid w:val="00F77CFF"/>
    <w:rsid w:val="00FA2B10"/>
    <w:rsid w:val="00FB098D"/>
    <w:rsid w:val="00FB3C06"/>
    <w:rsid w:val="00FC5BB0"/>
    <w:rsid w:val="00FE5A7D"/>
    <w:rsid w:val="00FE740B"/>
    <w:rsid w:val="00FF77D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88FF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F263B"/>
    <w:pPr>
      <w:spacing w:after="240"/>
      <w:jc w:val="both"/>
    </w:pPr>
    <w:rPr>
      <w:rFonts w:ascii="Georgia" w:hAnsi="Georgia"/>
      <w:sz w:val="20"/>
    </w:rPr>
  </w:style>
  <w:style w:type="paragraph" w:styleId="Heading1">
    <w:name w:val="heading 1"/>
    <w:basedOn w:val="Normal"/>
    <w:next w:val="Normal"/>
    <w:link w:val="Heading1Char"/>
    <w:autoRedefine/>
    <w:uiPriority w:val="9"/>
    <w:qFormat/>
    <w:rsid w:val="00132416"/>
    <w:pPr>
      <w:keepNext/>
      <w:keepLines/>
      <w:spacing w:before="480" w:after="120"/>
      <w:outlineLvl w:val="0"/>
    </w:pPr>
    <w:rPr>
      <w:rFonts w:eastAsiaTheme="majorEastAsia" w:cstheme="majorBidi"/>
      <w:b/>
      <w:bCs/>
      <w:sz w:val="32"/>
      <w:szCs w:val="32"/>
    </w:rPr>
  </w:style>
  <w:style w:type="paragraph" w:styleId="Heading2">
    <w:name w:val="heading 2"/>
    <w:basedOn w:val="Normal"/>
    <w:next w:val="Normal"/>
    <w:link w:val="Heading2Char"/>
    <w:autoRedefine/>
    <w:uiPriority w:val="9"/>
    <w:unhideWhenUsed/>
    <w:qFormat/>
    <w:rsid w:val="008B2670"/>
    <w:pPr>
      <w:keepNext/>
      <w:keepLines/>
      <w:numPr>
        <w:ilvl w:val="1"/>
        <w:numId w:val="18"/>
      </w:numPr>
      <w:spacing w:before="120" w:after="12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24A2A"/>
    <w:pPr>
      <w:keepNext/>
      <w:keepLines/>
      <w:spacing w:before="200" w:after="0"/>
      <w:outlineLvl w:val="2"/>
    </w:pPr>
    <w:rPr>
      <w:rFonts w:asciiTheme="majorHAnsi" w:eastAsiaTheme="majorEastAsia" w:hAnsiTheme="majorHAnsi"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A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1A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1A80"/>
    <w:rPr>
      <w:rFonts w:ascii="Lucida Grande" w:hAnsi="Lucida Grande" w:cs="Lucida Grande"/>
      <w:sz w:val="18"/>
      <w:szCs w:val="18"/>
    </w:rPr>
  </w:style>
  <w:style w:type="paragraph" w:styleId="Header">
    <w:name w:val="header"/>
    <w:basedOn w:val="Normal"/>
    <w:link w:val="HeaderChar"/>
    <w:uiPriority w:val="99"/>
    <w:unhideWhenUsed/>
    <w:rsid w:val="00494455"/>
    <w:pPr>
      <w:tabs>
        <w:tab w:val="center" w:pos="4320"/>
        <w:tab w:val="right" w:pos="8640"/>
      </w:tabs>
    </w:pPr>
  </w:style>
  <w:style w:type="character" w:customStyle="1" w:styleId="HeaderChar">
    <w:name w:val="Header Char"/>
    <w:basedOn w:val="DefaultParagraphFont"/>
    <w:link w:val="Header"/>
    <w:uiPriority w:val="99"/>
    <w:rsid w:val="00494455"/>
  </w:style>
  <w:style w:type="paragraph" w:styleId="Footer">
    <w:name w:val="footer"/>
    <w:basedOn w:val="Normal"/>
    <w:link w:val="FooterChar"/>
    <w:uiPriority w:val="99"/>
    <w:unhideWhenUsed/>
    <w:rsid w:val="00494455"/>
    <w:pPr>
      <w:tabs>
        <w:tab w:val="center" w:pos="4320"/>
        <w:tab w:val="right" w:pos="8640"/>
      </w:tabs>
    </w:pPr>
  </w:style>
  <w:style w:type="character" w:customStyle="1" w:styleId="FooterChar">
    <w:name w:val="Footer Char"/>
    <w:basedOn w:val="DefaultParagraphFont"/>
    <w:link w:val="Footer"/>
    <w:uiPriority w:val="99"/>
    <w:rsid w:val="00494455"/>
  </w:style>
  <w:style w:type="character" w:styleId="PageNumber">
    <w:name w:val="page number"/>
    <w:basedOn w:val="DefaultParagraphFont"/>
    <w:uiPriority w:val="99"/>
    <w:semiHidden/>
    <w:unhideWhenUsed/>
    <w:rsid w:val="00494455"/>
  </w:style>
  <w:style w:type="paragraph" w:styleId="Title">
    <w:name w:val="Title"/>
    <w:basedOn w:val="Normal"/>
    <w:next w:val="Normal"/>
    <w:link w:val="TitleChar"/>
    <w:uiPriority w:val="10"/>
    <w:qFormat/>
    <w:rsid w:val="006E663B"/>
    <w:pPr>
      <w:spacing w:before="480" w:after="480"/>
      <w:jc w:val="center"/>
    </w:pPr>
    <w:rPr>
      <w:sz w:val="36"/>
      <w:szCs w:val="36"/>
    </w:rPr>
  </w:style>
  <w:style w:type="character" w:customStyle="1" w:styleId="TitleChar">
    <w:name w:val="Title Char"/>
    <w:basedOn w:val="DefaultParagraphFont"/>
    <w:link w:val="Title"/>
    <w:uiPriority w:val="10"/>
    <w:rsid w:val="006E663B"/>
    <w:rPr>
      <w:rFonts w:ascii="Georgia" w:hAnsi="Georgia"/>
      <w:sz w:val="36"/>
      <w:szCs w:val="36"/>
    </w:rPr>
  </w:style>
  <w:style w:type="character" w:customStyle="1" w:styleId="Heading1Char">
    <w:name w:val="Heading 1 Char"/>
    <w:basedOn w:val="DefaultParagraphFont"/>
    <w:link w:val="Heading1"/>
    <w:uiPriority w:val="9"/>
    <w:rsid w:val="00132416"/>
    <w:rPr>
      <w:rFonts w:ascii="Georgia" w:eastAsiaTheme="majorEastAsia" w:hAnsi="Georgia" w:cstheme="majorBidi"/>
      <w:b/>
      <w:bCs/>
      <w:sz w:val="32"/>
      <w:szCs w:val="32"/>
    </w:rPr>
  </w:style>
  <w:style w:type="paragraph" w:styleId="ListParagraph">
    <w:name w:val="List Paragraph"/>
    <w:basedOn w:val="Normal"/>
    <w:uiPriority w:val="34"/>
    <w:qFormat/>
    <w:rsid w:val="006E663B"/>
    <w:pPr>
      <w:ind w:left="720"/>
      <w:contextualSpacing/>
    </w:pPr>
  </w:style>
  <w:style w:type="character" w:customStyle="1" w:styleId="Heading2Char">
    <w:name w:val="Heading 2 Char"/>
    <w:basedOn w:val="DefaultParagraphFont"/>
    <w:link w:val="Heading2"/>
    <w:uiPriority w:val="9"/>
    <w:rsid w:val="008B2670"/>
    <w:rPr>
      <w:rFonts w:ascii="Georgia" w:eastAsiaTheme="majorEastAsia" w:hAnsi="Georgia" w:cstheme="majorBidi"/>
      <w:b/>
      <w:bCs/>
      <w:sz w:val="26"/>
      <w:szCs w:val="26"/>
    </w:rPr>
  </w:style>
  <w:style w:type="character" w:customStyle="1" w:styleId="Heading3Char">
    <w:name w:val="Heading 3 Char"/>
    <w:basedOn w:val="DefaultParagraphFont"/>
    <w:link w:val="Heading3"/>
    <w:uiPriority w:val="9"/>
    <w:rsid w:val="00D24A2A"/>
    <w:rPr>
      <w:rFonts w:asciiTheme="majorHAnsi" w:eastAsiaTheme="majorEastAsia" w:hAnsiTheme="majorHAnsi" w:cstheme="majorBidi"/>
      <w:b/>
      <w:bCs/>
      <w:i/>
    </w:rPr>
  </w:style>
  <w:style w:type="paragraph" w:styleId="FootnoteText">
    <w:name w:val="footnote text"/>
    <w:basedOn w:val="Normal"/>
    <w:link w:val="FootnoteTextChar"/>
    <w:uiPriority w:val="99"/>
    <w:unhideWhenUsed/>
    <w:rsid w:val="00CF263B"/>
    <w:pPr>
      <w:spacing w:after="0"/>
    </w:pPr>
    <w:rPr>
      <w:sz w:val="16"/>
    </w:rPr>
  </w:style>
  <w:style w:type="character" w:customStyle="1" w:styleId="FootnoteTextChar">
    <w:name w:val="Footnote Text Char"/>
    <w:basedOn w:val="DefaultParagraphFont"/>
    <w:link w:val="FootnoteText"/>
    <w:uiPriority w:val="99"/>
    <w:rsid w:val="00CF263B"/>
    <w:rPr>
      <w:rFonts w:ascii="Georgia" w:hAnsi="Georgia"/>
      <w:sz w:val="16"/>
    </w:rPr>
  </w:style>
  <w:style w:type="character" w:styleId="FootnoteReference">
    <w:name w:val="footnote reference"/>
    <w:basedOn w:val="DefaultParagraphFont"/>
    <w:uiPriority w:val="99"/>
    <w:unhideWhenUsed/>
    <w:rsid w:val="00CB4D81"/>
    <w:rPr>
      <w:vertAlign w:val="superscript"/>
    </w:rPr>
  </w:style>
  <w:style w:type="character" w:styleId="Hyperlink">
    <w:name w:val="Hyperlink"/>
    <w:basedOn w:val="DefaultParagraphFont"/>
    <w:uiPriority w:val="99"/>
    <w:unhideWhenUsed/>
    <w:rsid w:val="00A34C34"/>
    <w:rPr>
      <w:color w:val="0000FF" w:themeColor="hyperlink"/>
      <w:u w:val="single"/>
    </w:rPr>
  </w:style>
  <w:style w:type="character" w:styleId="FollowedHyperlink">
    <w:name w:val="FollowedHyperlink"/>
    <w:basedOn w:val="DefaultParagraphFont"/>
    <w:uiPriority w:val="99"/>
    <w:semiHidden/>
    <w:unhideWhenUsed/>
    <w:rsid w:val="00207A32"/>
    <w:rPr>
      <w:color w:val="800080" w:themeColor="followedHyperlink"/>
      <w:u w:val="single"/>
    </w:rPr>
  </w:style>
  <w:style w:type="paragraph" w:customStyle="1" w:styleId="Code">
    <w:name w:val="Code"/>
    <w:basedOn w:val="Normal"/>
    <w:qFormat/>
    <w:rsid w:val="00961591"/>
    <w:pPr>
      <w:spacing w:after="0"/>
    </w:pPr>
    <w:rPr>
      <w:rFonts w:ascii="Consolas" w:hAnsi="Consolas"/>
      <w:b/>
    </w:rPr>
  </w:style>
  <w:style w:type="paragraph" w:styleId="IntenseQuote">
    <w:name w:val="Intense Quote"/>
    <w:basedOn w:val="Normal"/>
    <w:next w:val="Normal"/>
    <w:link w:val="IntenseQuoteChar"/>
    <w:uiPriority w:val="30"/>
    <w:qFormat/>
    <w:rsid w:val="006B71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B7183"/>
    <w:rPr>
      <w:rFonts w:ascii="Georgia" w:hAnsi="Georgia"/>
      <w:b/>
      <w:bCs/>
      <w:i/>
      <w:i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asciitabl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ate:Box%20Sync:Wentworth:Templates:wit-templates:handout:handou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HD:Users:nate:Box Sync:Wentworth:Templates:wit-templates:handout:handout.dotx</Template>
  <TotalTime>146</TotalTime>
  <Pages>2</Pages>
  <Words>928</Words>
  <Characters>4335</Characters>
  <Application>Microsoft Macintosh Word</Application>
  <DocSecurity>0</DocSecurity>
  <Lines>68</Lines>
  <Paragraphs>27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Problem a (PA7a.java)</vt:lpstr>
      <vt:lpstr>Problem b (PA7b.java)</vt:lpstr>
    </vt:vector>
  </TitlesOfParts>
  <Manager/>
  <Company/>
  <LinksUpToDate>false</LinksUpToDate>
  <CharactersWithSpaces>5236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Nate Derbinsky</cp:lastModifiedBy>
  <cp:revision>131</cp:revision>
  <cp:lastPrinted>2015-10-05T10:13:00Z</cp:lastPrinted>
  <dcterms:created xsi:type="dcterms:W3CDTF">2015-08-14T21:26:00Z</dcterms:created>
  <dcterms:modified xsi:type="dcterms:W3CDTF">2017-04-28T10:30:00Z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Number">
    <vt:lpwstr>COMP1000</vt:lpwstr>
  </property>
  <property fmtid="{D5CDD505-2E9C-101B-9397-08002B2CF9AE}" pid="3" name="ClassName">
    <vt:lpwstr>Computer Science I</vt:lpwstr>
  </property>
  <property fmtid="{D5CDD505-2E9C-101B-9397-08002B2CF9AE}" pid="4" name="Semester">
    <vt:lpwstr>Fall 2017</vt:lpwstr>
  </property>
  <property fmtid="{D5CDD505-2E9C-101B-9397-08002B2CF9AE}" pid="5" name="Professor">
    <vt:lpwstr>Derbinsky</vt:lpwstr>
  </property>
  <property fmtid="{D5CDD505-2E9C-101B-9397-08002B2CF9AE}" pid="6" name="Assignment">
    <vt:lpwstr>Programming Assignment 7</vt:lpwstr>
  </property>
</Properties>
</file>